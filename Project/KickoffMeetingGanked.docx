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8B834" w14:textId="77777777" w:rsidR="00BE691B" w:rsidRPr="00A2285D" w:rsidRDefault="00A2285D">
      <w:pPr>
        <w:rPr>
          <w:b/>
          <w:bCs/>
          <w:sz w:val="24"/>
          <w:szCs w:val="24"/>
          <w:u w:val="single"/>
        </w:rPr>
      </w:pPr>
      <w:bookmarkStart w:id="0" w:name="_GoBack"/>
      <w:bookmarkEnd w:id="0"/>
      <w:r w:rsidRPr="00A2285D">
        <w:rPr>
          <w:b/>
          <w:bCs/>
          <w:sz w:val="24"/>
          <w:szCs w:val="24"/>
          <w:u w:val="single"/>
        </w:rPr>
        <w:t>Kickoff meeting Ganked:</w:t>
      </w:r>
    </w:p>
    <w:p w14:paraId="7C4F6F04" w14:textId="77777777" w:rsidR="00A2285D" w:rsidRPr="00A2285D" w:rsidRDefault="00A2285D">
      <w:pPr>
        <w:rPr>
          <w:sz w:val="24"/>
          <w:szCs w:val="24"/>
        </w:rPr>
      </w:pPr>
      <w:r w:rsidRPr="00A2285D">
        <w:rPr>
          <w:sz w:val="24"/>
          <w:szCs w:val="24"/>
        </w:rPr>
        <w:t>Voor het project vond ik geen bestaande klant dus heb ik zelf een startup bedacht en uit hun standpunt alles beschrijf.</w:t>
      </w:r>
      <w:r w:rsidRPr="00A2285D">
        <w:rPr>
          <w:sz w:val="24"/>
          <w:szCs w:val="24"/>
        </w:rPr>
        <w:br/>
      </w:r>
    </w:p>
    <w:p w14:paraId="0E62DB47" w14:textId="77777777" w:rsidR="00A2285D" w:rsidRDefault="00A2285D">
      <w:pPr>
        <w:rPr>
          <w:sz w:val="24"/>
          <w:szCs w:val="24"/>
        </w:rPr>
      </w:pPr>
      <w:r w:rsidRPr="00A2285D">
        <w:rPr>
          <w:sz w:val="24"/>
          <w:szCs w:val="24"/>
        </w:rPr>
        <w:t>Het bedrijf is huidig nog een startup en is zelf bezig met hun eigen website, ze lieten mij de kans om voor mijn project ook een website voorstel te maken met door hun gegeven regels. De strategische doelstellingen van het bedrijf is ervoor zorgen dat door speciale aanbiedingen klanten te lokken en deze dan te behouden door een klantenkaart. Deze klantenkaart biedt vele voordelen aan zoals kortingen op hun producten en gratis giveaways voor klanten met een klantenkaart. Klanten kunnen deze kaart ontvangen na een aantal producten te hebben aangekocht op hun website. Een tweede doelstellingen om klanten te lokken is goede doelen steunen die door de klant zelf gekozen worden. Wanneer een klant voor een bedrag meer dan de door het bedrijf gekozen bedrag aankoopt, mogen de klanten zelf een goed doel kiezen uit de door het bedrijf gekozen doelen waarnaar een percentage van het besteedde bedrag gaat.</w:t>
      </w:r>
      <w:r>
        <w:rPr>
          <w:sz w:val="24"/>
          <w:szCs w:val="24"/>
        </w:rPr>
        <w:t xml:space="preserve"> </w:t>
      </w:r>
      <w:r w:rsidR="00E77CF4">
        <w:rPr>
          <w:sz w:val="24"/>
          <w:szCs w:val="24"/>
        </w:rPr>
        <w:t xml:space="preserve">Vervolgens kan de bezoeker onderaan de home pagina aanvinken of men de site aan andere zou aanraden of niet. Tot slot kan de bezoeker zijn/haar email invullen om zo op de hoogte te blijven van aanbiedingen op de website. </w:t>
      </w:r>
    </w:p>
    <w:p w14:paraId="0182D8C9" w14:textId="77777777" w:rsidR="00E77CF4" w:rsidRDefault="00E77CF4">
      <w:pPr>
        <w:rPr>
          <w:sz w:val="24"/>
          <w:szCs w:val="24"/>
        </w:rPr>
      </w:pPr>
    </w:p>
    <w:p w14:paraId="13C34E05" w14:textId="77777777" w:rsidR="00E77CF4" w:rsidRPr="00A2285D" w:rsidRDefault="00E77CF4">
      <w:pPr>
        <w:rPr>
          <w:sz w:val="24"/>
          <w:szCs w:val="24"/>
        </w:rPr>
      </w:pPr>
      <w:r>
        <w:rPr>
          <w:sz w:val="24"/>
          <w:szCs w:val="24"/>
        </w:rPr>
        <w:t>Het bedrijf wou hun site graag in de taal HTML geschreven hebben met de daarbij horende CSS voor layout. De website moest responsive zijn zodat bezoekers op alle platformen en alle moderne browsers de website konden bekijken en hun aankopen doen.</w:t>
      </w:r>
    </w:p>
    <w:sectPr w:rsidR="00E77CF4" w:rsidRPr="00A2285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1C0F1" w14:textId="77777777" w:rsidR="00D957A8" w:rsidRDefault="00D957A8" w:rsidP="00FC5419">
      <w:pPr>
        <w:spacing w:after="0" w:line="240" w:lineRule="auto"/>
      </w:pPr>
      <w:r>
        <w:separator/>
      </w:r>
    </w:p>
  </w:endnote>
  <w:endnote w:type="continuationSeparator" w:id="0">
    <w:p w14:paraId="0BAB0D34" w14:textId="77777777" w:rsidR="00D957A8" w:rsidRDefault="00D957A8" w:rsidP="00FC5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849F3" w14:textId="77777777" w:rsidR="00D957A8" w:rsidRDefault="00D957A8" w:rsidP="00FC5419">
      <w:pPr>
        <w:spacing w:after="0" w:line="240" w:lineRule="auto"/>
      </w:pPr>
      <w:r>
        <w:separator/>
      </w:r>
    </w:p>
  </w:footnote>
  <w:footnote w:type="continuationSeparator" w:id="0">
    <w:p w14:paraId="23DBD202" w14:textId="77777777" w:rsidR="00D957A8" w:rsidRDefault="00D957A8" w:rsidP="00FC5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19001" w14:textId="77777777" w:rsidR="00FC5419" w:rsidRPr="00FC5419" w:rsidRDefault="00FC5419">
    <w:pPr>
      <w:pStyle w:val="Koptekst"/>
      <w:rPr>
        <w:color w:val="4472C4" w:themeColor="accent1"/>
        <w:lang w:val="en-US"/>
      </w:rPr>
    </w:pPr>
    <w:r w:rsidRPr="00FC5419">
      <w:rPr>
        <w:color w:val="4472C4" w:themeColor="accent1"/>
        <w:lang w:val="en-US"/>
      </w:rPr>
      <w:t>Liam Verschuere 1TI6</w:t>
    </w:r>
    <w:r w:rsidRPr="00FC5419">
      <w:rPr>
        <w:color w:val="4472C4" w:themeColor="accent1"/>
        <w:lang w:val="en-US"/>
      </w:rPr>
      <w:tab/>
    </w:r>
    <w:r w:rsidRPr="00FC5419">
      <w:rPr>
        <w:color w:val="4472C4" w:themeColor="accent1"/>
        <w:lang w:val="en-US"/>
      </w:rPr>
      <w:tab/>
    </w:r>
    <w:r w:rsidR="00A2285D">
      <w:rPr>
        <w:color w:val="4472C4" w:themeColor="accent1"/>
        <w:lang w:val="en-US"/>
      </w:rPr>
      <w:t>09</w:t>
    </w:r>
    <w:r w:rsidRPr="00FC5419">
      <w:rPr>
        <w:color w:val="4472C4" w:themeColor="accent1"/>
        <w:lang w:val="en-US"/>
      </w:rPr>
      <w:t>/</w:t>
    </w:r>
    <w:r w:rsidR="00A2285D">
      <w:rPr>
        <w:color w:val="4472C4" w:themeColor="accent1"/>
        <w:lang w:val="en-US"/>
      </w:rPr>
      <w:t>01</w:t>
    </w:r>
    <w:r w:rsidRPr="00FC5419">
      <w:rPr>
        <w:color w:val="4472C4" w:themeColor="accent1"/>
        <w:lang w:val="en-US"/>
      </w:rPr>
      <w:t>/20</w:t>
    </w:r>
    <w:r w:rsidR="00A2285D">
      <w:rPr>
        <w:color w:val="4472C4" w:themeColor="accent1"/>
        <w:lang w:val="en-US"/>
      </w:rPr>
      <w:t>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7A8"/>
    <w:rsid w:val="00817679"/>
    <w:rsid w:val="00A2285D"/>
    <w:rsid w:val="00D66A87"/>
    <w:rsid w:val="00D957A8"/>
    <w:rsid w:val="00E77CF4"/>
    <w:rsid w:val="00FC541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0247D"/>
  <w15:chartTrackingRefBased/>
  <w15:docId w15:val="{32AAFD40-B3A1-4686-8FC3-3072A7F0A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C5419"/>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FC5419"/>
  </w:style>
  <w:style w:type="paragraph" w:styleId="Voettekst">
    <w:name w:val="footer"/>
    <w:basedOn w:val="Standaard"/>
    <w:link w:val="VoettekstChar"/>
    <w:uiPriority w:val="99"/>
    <w:unhideWhenUsed/>
    <w:rsid w:val="00FC5419"/>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FC5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mv\OneDrive\Toegepaste%20Informatica\Nederlands\Template%20beknopte%20opdrach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9DD2A4E02BFF4E8E1748ADC13A207D" ma:contentTypeVersion="7" ma:contentTypeDescription="Een nieuw document maken." ma:contentTypeScope="" ma:versionID="a0473f221b592eac0798e810b9c752c8">
  <xsd:schema xmlns:xsd="http://www.w3.org/2001/XMLSchema" xmlns:xs="http://www.w3.org/2001/XMLSchema" xmlns:p="http://schemas.microsoft.com/office/2006/metadata/properties" xmlns:ns3="e947f769-ee3f-4492-9f5d-304db76edcfb" targetNamespace="http://schemas.microsoft.com/office/2006/metadata/properties" ma:root="true" ma:fieldsID="a33a99712e86f2dab27ea91627d1bde2" ns3:_="">
    <xsd:import namespace="e947f769-ee3f-4492-9f5d-304db76edcf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47f769-ee3f-4492-9f5d-304db76edc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F8861A-B718-499F-81ED-B39222BE6E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47f769-ee3f-4492-9f5d-304db76edc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A32CE8-2F3E-4827-887F-40BFF88CC899}">
  <ds:schemaRefs>
    <ds:schemaRef ds:uri="http://schemas.microsoft.com/sharepoint/v3/contenttype/forms"/>
  </ds:schemaRefs>
</ds:datastoreItem>
</file>

<file path=customXml/itemProps3.xml><?xml version="1.0" encoding="utf-8"?>
<ds:datastoreItem xmlns:ds="http://schemas.openxmlformats.org/officeDocument/2006/customXml" ds:itemID="{25BF961B-F262-4BCC-B070-FF815E7FA58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Template beknopte opdracht.dotx</Template>
  <TotalTime>0</TotalTime>
  <Pages>1</Pages>
  <Words>234</Words>
  <Characters>1288</Characters>
  <Application>Microsoft Office Word</Application>
  <DocSecurity>0</DocSecurity>
  <Lines>10</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verschuere</dc:creator>
  <cp:keywords/>
  <dc:description/>
  <cp:lastModifiedBy>liam verschuere</cp:lastModifiedBy>
  <cp:revision>1</cp:revision>
  <dcterms:created xsi:type="dcterms:W3CDTF">2020-01-09T11:06:00Z</dcterms:created>
  <dcterms:modified xsi:type="dcterms:W3CDTF">2020-01-09T11:06:00Z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0x010100CA9DD2A4E02BFF4E8E1748ADC13A207D</vt:lpwstr>
  </property>
</Properties>
</file>